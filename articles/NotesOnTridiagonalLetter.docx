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064B6" w14:textId="77777777" w:rsidR="00851FA1" w:rsidRDefault="004D4B2F">
      <w:pPr>
        <w:pStyle w:val="Heading1"/>
      </w:pPr>
      <w:r>
        <w:t>Tridiagonal Eigenvalue Problem Hyman’s Method</w:t>
      </w:r>
    </w:p>
    <w:p w14:paraId="78E45D40" w14:textId="5D48C81B" w:rsidR="00851FA1" w:rsidRDefault="004D4B2F" w:rsidP="004D4B2F">
      <w:pPr>
        <w:pStyle w:val="ListBullet"/>
      </w:pPr>
      <w:r>
        <w:t>What is backward stability</w:t>
      </w:r>
      <w:r w:rsidR="00981715">
        <w:t>. F is the real function x^2. F’ is the numerical computation of it. Say f takes 2</w:t>
      </w:r>
      <w:r w:rsidR="00074149">
        <w:t>.1</w:t>
      </w:r>
      <w:r w:rsidR="00981715">
        <w:t xml:space="preserve"> to</w:t>
      </w:r>
      <w:r w:rsidR="00074149">
        <w:t xml:space="preserve"> 4.2. Then the forward error is </w:t>
      </w:r>
      <w:r w:rsidR="00F31732">
        <w:t xml:space="preserve">(2.1)^2 = 4.41 and 4.41– 4.2 = 0.21. And since sqrt(4.2) </w:t>
      </w:r>
      <w:r w:rsidR="00D21FAA">
        <w:t>= 2.0494…, the backward error is 2.1 – 2.0494 = 0.0506</w:t>
      </w:r>
      <w:bookmarkStart w:id="0" w:name="_GoBack"/>
      <w:bookmarkEnd w:id="0"/>
    </w:p>
    <w:p w14:paraId="6BDA56DC" w14:textId="77777777" w:rsidR="00901659" w:rsidRDefault="00895B15" w:rsidP="004D4B2F">
      <w:pPr>
        <w:pStyle w:val="ListBullet"/>
      </w:pPr>
      <w:r>
        <w:t xml:space="preserve">We take a Hessenberg matrix, and all tridiagonals are Hessenbergs. Just upper triangular with one lower diagonal. </w:t>
      </w:r>
    </w:p>
    <w:p w14:paraId="32432471" w14:textId="77777777" w:rsidR="00895B15" w:rsidRDefault="00895B15" w:rsidP="004D4B2F">
      <w:pPr>
        <w:pStyle w:val="ListBullet"/>
      </w:pPr>
      <w:r>
        <w:t>We break it into four block matrices using Higham from 2002</w:t>
      </w:r>
    </w:p>
    <w:p w14:paraId="54D9D9E4" w14:textId="77777777" w:rsidR="00895B15" w:rsidRDefault="00895B15" w:rsidP="004D4B2F">
      <w:pPr>
        <w:pStyle w:val="ListBullet"/>
      </w:pPr>
      <w:r>
        <w:t>We switch the block matrices by row. ABCD becomes CDAB</w:t>
      </w:r>
    </w:p>
    <w:p w14:paraId="4488EDAC" w14:textId="77777777" w:rsidR="00895B15" w:rsidRDefault="00895B15" w:rsidP="004D4B2F">
      <w:pPr>
        <w:pStyle w:val="ListBullet"/>
      </w:pPr>
      <w:r>
        <w:t>Break it apart LU style</w:t>
      </w:r>
    </w:p>
    <w:p w14:paraId="5412C443" w14:textId="77777777" w:rsidR="00895B15" w:rsidRDefault="00895B15" w:rsidP="00895B15">
      <w:pPr>
        <w:pStyle w:val="ListBullet"/>
      </w:pPr>
      <w:r>
        <w:t xml:space="preserve">We define a bunch of functions to make it look pretty. Such as p, x, and q and r. </w:t>
      </w:r>
    </w:p>
    <w:p w14:paraId="6F0023F1" w14:textId="77777777" w:rsidR="00895B15" w:rsidRDefault="00895B15" w:rsidP="00895B15">
      <w:pPr>
        <w:pStyle w:val="ListBullet"/>
      </w:pPr>
      <w:r>
        <w:t xml:space="preserve">We take some derivatives and put them over themselves. This is probably connected to L’s method because you need derivatives over functions from the ln in it. </w:t>
      </w:r>
    </w:p>
    <w:p w14:paraId="736FBA13" w14:textId="77777777" w:rsidR="00895B15" w:rsidRDefault="00895B15" w:rsidP="00895B15">
      <w:pPr>
        <w:pStyle w:val="ListBullet"/>
      </w:pPr>
      <w:r>
        <w:t>We use the defined functions we synthesized from Hyman’s to compute things that help with L’s method, the “Laguerre correction terms”</w:t>
      </w:r>
    </w:p>
    <w:p w14:paraId="20426FE7" w14:textId="77777777" w:rsidR="00895B15" w:rsidRDefault="00895B15" w:rsidP="00895B15">
      <w:pPr>
        <w:pStyle w:val="ListBullet"/>
      </w:pPr>
      <w:r>
        <w:t>To-da!</w:t>
      </w:r>
    </w:p>
    <w:sectPr w:rsidR="00895B1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96BCD" w14:textId="77777777" w:rsidR="00B55F57" w:rsidRDefault="00B55F57">
      <w:r>
        <w:separator/>
      </w:r>
    </w:p>
    <w:p w14:paraId="673972E2" w14:textId="77777777" w:rsidR="00B55F57" w:rsidRDefault="00B55F57"/>
  </w:endnote>
  <w:endnote w:type="continuationSeparator" w:id="0">
    <w:p w14:paraId="710D4463" w14:textId="77777777" w:rsidR="00B55F57" w:rsidRDefault="00B55F57">
      <w:r>
        <w:continuationSeparator/>
      </w:r>
    </w:p>
    <w:p w14:paraId="2505866C" w14:textId="77777777" w:rsidR="00B55F57" w:rsidRDefault="00B55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85BDD" w14:textId="77777777" w:rsidR="00851FA1" w:rsidRDefault="008C58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76928" w14:textId="77777777" w:rsidR="00B55F57" w:rsidRDefault="00B55F57">
      <w:r>
        <w:separator/>
      </w:r>
    </w:p>
    <w:p w14:paraId="077A0AF0" w14:textId="77777777" w:rsidR="00B55F57" w:rsidRDefault="00B55F57"/>
  </w:footnote>
  <w:footnote w:type="continuationSeparator" w:id="0">
    <w:p w14:paraId="21557DAD" w14:textId="77777777" w:rsidR="00B55F57" w:rsidRDefault="00B55F57">
      <w:r>
        <w:continuationSeparator/>
      </w:r>
    </w:p>
    <w:p w14:paraId="67C31B4E" w14:textId="77777777" w:rsidR="00B55F57" w:rsidRDefault="00B55F5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2F"/>
    <w:rsid w:val="00074149"/>
    <w:rsid w:val="001F6050"/>
    <w:rsid w:val="004D4B2F"/>
    <w:rsid w:val="00851FA1"/>
    <w:rsid w:val="00895B15"/>
    <w:rsid w:val="008C58A6"/>
    <w:rsid w:val="00901659"/>
    <w:rsid w:val="00981715"/>
    <w:rsid w:val="00B55F57"/>
    <w:rsid w:val="00D21FAA"/>
    <w:rsid w:val="00F3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E5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Michael</dc:creator>
  <cp:keywords/>
  <dc:description/>
  <cp:lastModifiedBy>Robertson, Michael</cp:lastModifiedBy>
  <cp:revision>2</cp:revision>
  <dcterms:created xsi:type="dcterms:W3CDTF">2019-01-02T03:00:00Z</dcterms:created>
  <dcterms:modified xsi:type="dcterms:W3CDTF">2019-01-02T05:31:00Z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